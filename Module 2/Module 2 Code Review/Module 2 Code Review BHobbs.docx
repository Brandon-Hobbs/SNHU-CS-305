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093E45CF" w:rsidR="00510C3F" w:rsidRDefault="00853BA2" w:rsidP="00377CA2">
      <w:pPr>
        <w:pStyle w:val="Heading1"/>
        <w:keepNext w:val="0"/>
        <w:keepLines w:val="0"/>
        <w:suppressAutoHyphens/>
        <w:spacing w:before="0" w:line="240" w:lineRule="auto"/>
        <w:contextualSpacing/>
        <w:jc w:val="center"/>
        <w:rPr>
          <w:szCs w:val="24"/>
        </w:rPr>
      </w:pPr>
      <w:r w:rsidRPr="00377CA2">
        <w:rPr>
          <w:szCs w:val="24"/>
        </w:rPr>
        <w:t>CS 305 Module Two Code Review and Mitigation Plan</w:t>
      </w:r>
      <w:r w:rsidR="007D4526">
        <w:rPr>
          <w:szCs w:val="24"/>
        </w:rPr>
        <w:t xml:space="preserve"> Assignment</w:t>
      </w:r>
    </w:p>
    <w:p w14:paraId="3508D24B" w14:textId="2E7854A6" w:rsidR="004C5F75" w:rsidRDefault="004C5F75" w:rsidP="004C5F75"/>
    <w:p w14:paraId="59543022" w14:textId="2A8472CB" w:rsidR="004C5F75" w:rsidRPr="004C5F75" w:rsidRDefault="004C5F75" w:rsidP="004C5F75">
      <w:pPr>
        <w:spacing w:after="0" w:line="240" w:lineRule="auto"/>
        <w:rPr>
          <w:b/>
          <w:bCs/>
        </w:rPr>
      </w:pPr>
      <w:r w:rsidRPr="004C5F75">
        <w:rPr>
          <w:b/>
          <w:bCs/>
        </w:rPr>
        <w:t>Brandon Hobbs</w:t>
      </w:r>
    </w:p>
    <w:p w14:paraId="363499DB" w14:textId="57AFFB02" w:rsidR="004C5F75" w:rsidRPr="004C5F75" w:rsidRDefault="004C5F75" w:rsidP="004C5F75">
      <w:pPr>
        <w:spacing w:after="0" w:line="240" w:lineRule="auto"/>
        <w:rPr>
          <w:b/>
          <w:bCs/>
        </w:rPr>
      </w:pPr>
      <w:r w:rsidRPr="004C5F75">
        <w:rPr>
          <w:b/>
          <w:bCs/>
        </w:rPr>
        <w:t>CS-305</w:t>
      </w:r>
    </w:p>
    <w:p w14:paraId="153D7065" w14:textId="5BEBF447" w:rsidR="004C5F75" w:rsidRPr="004C5F75" w:rsidRDefault="004C5F75" w:rsidP="004C5F75">
      <w:pPr>
        <w:spacing w:after="0" w:line="240" w:lineRule="auto"/>
        <w:rPr>
          <w:b/>
          <w:bCs/>
        </w:rPr>
      </w:pPr>
      <w:r w:rsidRPr="004C5F75">
        <w:rPr>
          <w:b/>
          <w:bCs/>
        </w:rPr>
        <w:t>May 11, 2022</w:t>
      </w:r>
    </w:p>
    <w:p w14:paraId="505A3862" w14:textId="77777777" w:rsidR="00377CA2" w:rsidRPr="00377CA2" w:rsidRDefault="00377CA2" w:rsidP="00377CA2">
      <w:pPr>
        <w:suppressAutoHyphens/>
        <w:spacing w:after="0" w:line="240" w:lineRule="auto"/>
        <w:contextualSpacing/>
        <w:rPr>
          <w:sz w:val="22"/>
        </w:rPr>
      </w:pPr>
    </w:p>
    <w:p w14:paraId="3C857618" w14:textId="1B7843F5" w:rsidR="00972D22" w:rsidRDefault="00972D22" w:rsidP="00377CA2">
      <w:pPr>
        <w:suppressAutoHyphens/>
        <w:spacing w:after="0" w:line="240" w:lineRule="auto"/>
        <w:contextualSpacing/>
        <w:rPr>
          <w:sz w:val="22"/>
        </w:rPr>
      </w:pPr>
    </w:p>
    <w:p w14:paraId="354E3CB2" w14:textId="77777777" w:rsidR="00377CA2" w:rsidRPr="00377CA2" w:rsidRDefault="00377CA2" w:rsidP="00377CA2">
      <w:pPr>
        <w:suppressAutoHyphens/>
        <w:spacing w:after="0" w:line="240" w:lineRule="auto"/>
        <w:contextualSpacing/>
        <w:rPr>
          <w:b/>
          <w:sz w:val="22"/>
        </w:rPr>
      </w:pPr>
    </w:p>
    <w:p w14:paraId="671042B2" w14:textId="57614A65" w:rsidR="00853BA2" w:rsidRDefault="00853BA2" w:rsidP="00377CA2">
      <w:pPr>
        <w:pStyle w:val="Heading2"/>
        <w:keepNext w:val="0"/>
        <w:keepLines w:val="0"/>
        <w:suppressAutoHyphens/>
        <w:spacing w:before="0" w:line="240" w:lineRule="auto"/>
        <w:contextualSpacing/>
        <w:rPr>
          <w:sz w:val="22"/>
          <w:szCs w:val="22"/>
        </w:rPr>
      </w:pPr>
      <w:r w:rsidRPr="00377CA2">
        <w:rPr>
          <w:sz w:val="22"/>
          <w:szCs w:val="22"/>
        </w:rPr>
        <w:t>Areas of Security</w:t>
      </w:r>
    </w:p>
    <w:p w14:paraId="77EDC2F0" w14:textId="77777777" w:rsidR="00377CA2" w:rsidRPr="00377CA2" w:rsidRDefault="00377CA2" w:rsidP="00377CA2">
      <w:pPr>
        <w:suppressAutoHyphens/>
        <w:spacing w:after="0" w:line="240" w:lineRule="auto"/>
        <w:contextualSpacing/>
        <w:rPr>
          <w:sz w:val="22"/>
        </w:rPr>
      </w:pPr>
    </w:p>
    <w:p w14:paraId="539B3745" w14:textId="49110405" w:rsidR="00377CA2" w:rsidRDefault="002867F8" w:rsidP="002867F8">
      <w:pPr>
        <w:suppressAutoHyphens/>
        <w:spacing w:after="0" w:line="240" w:lineRule="auto"/>
        <w:rPr>
          <w:sz w:val="22"/>
        </w:rPr>
      </w:pPr>
      <w:r>
        <w:rPr>
          <w:sz w:val="22"/>
        </w:rPr>
        <w:t xml:space="preserve">The code in question is a Spring-based API. It consists of 2 methods (number and greeting) that are both a Greeting-type. The API attempts to collect user input and then return a value from an array or a personalized greeting string. </w:t>
      </w:r>
    </w:p>
    <w:p w14:paraId="2CD41BAB" w14:textId="60363F84" w:rsidR="002867F8" w:rsidRDefault="002867F8" w:rsidP="002867F8">
      <w:pPr>
        <w:suppressAutoHyphens/>
        <w:spacing w:after="0" w:line="240" w:lineRule="auto"/>
        <w:rPr>
          <w:sz w:val="22"/>
        </w:rPr>
      </w:pPr>
    </w:p>
    <w:p w14:paraId="1C2FA756" w14:textId="0BF1517B" w:rsidR="002867F8" w:rsidRDefault="002867F8" w:rsidP="00BB69D9">
      <w:pPr>
        <w:suppressAutoHyphens/>
        <w:spacing w:after="0" w:line="240" w:lineRule="auto"/>
        <w:jc w:val="both"/>
        <w:rPr>
          <w:sz w:val="22"/>
        </w:rPr>
      </w:pPr>
      <w:r>
        <w:rPr>
          <w:sz w:val="22"/>
        </w:rPr>
        <w:t xml:space="preserve">With this structure I would focus on Input Validation, </w:t>
      </w:r>
      <w:r w:rsidR="00BB69D9">
        <w:rPr>
          <w:sz w:val="22"/>
        </w:rPr>
        <w:t>Secure API Interactions, Code Errors, and Encapsulation.</w:t>
      </w:r>
    </w:p>
    <w:p w14:paraId="43CFA124" w14:textId="0F65CA88" w:rsidR="004E6F09" w:rsidRDefault="004E6F09" w:rsidP="00BB69D9">
      <w:pPr>
        <w:suppressAutoHyphens/>
        <w:spacing w:after="0" w:line="240" w:lineRule="auto"/>
        <w:jc w:val="both"/>
        <w:rPr>
          <w:sz w:val="22"/>
        </w:rPr>
      </w:pPr>
    </w:p>
    <w:p w14:paraId="4F177ED3" w14:textId="332F25E1" w:rsidR="004E6F09" w:rsidRPr="002867F8" w:rsidRDefault="004E6F09" w:rsidP="00BB69D9">
      <w:pPr>
        <w:suppressAutoHyphens/>
        <w:spacing w:after="0" w:line="240" w:lineRule="auto"/>
        <w:jc w:val="both"/>
        <w:rPr>
          <w:sz w:val="22"/>
        </w:rPr>
      </w:pPr>
      <w:r>
        <w:rPr>
          <w:sz w:val="22"/>
        </w:rPr>
        <w:t xml:space="preserve">Input Validation is important as you need to “sanitize” user inputs, even if from a trusted user. A malformed input, on purpose or not, could cause errant behavior. Securing the API goes one step farther in ensuring the connection (and possibly the user) is trustworthy. There is some code checking built into Spring but this error handling needs to be generic and not provide any signature that a hacker could use to understand more about the code structure. And finally, because we are using methods, the methods should use encapsulation to protect the sensitive data from unwanted changes, i.e., set variables to private and use Get/Set functions. </w:t>
      </w:r>
    </w:p>
    <w:p w14:paraId="17C163F4" w14:textId="77777777" w:rsidR="002867F8" w:rsidRPr="00377CA2" w:rsidRDefault="002867F8" w:rsidP="00377CA2">
      <w:pPr>
        <w:pStyle w:val="ListParagraph"/>
        <w:suppressAutoHyphens/>
        <w:spacing w:after="0" w:line="240" w:lineRule="auto"/>
        <w:rPr>
          <w:sz w:val="22"/>
        </w:rPr>
      </w:pPr>
    </w:p>
    <w:p w14:paraId="502590E1" w14:textId="775C6D44" w:rsidR="00510C3F"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Code Review</w:t>
      </w:r>
      <w:r w:rsidR="00972D22" w:rsidRPr="00377CA2">
        <w:rPr>
          <w:sz w:val="22"/>
          <w:szCs w:val="22"/>
        </w:rPr>
        <w:t xml:space="preserve"> Summary</w:t>
      </w:r>
    </w:p>
    <w:p w14:paraId="2FD8C21D" w14:textId="77777777" w:rsidR="00377CA2" w:rsidRPr="00377CA2" w:rsidRDefault="00377CA2" w:rsidP="00377CA2">
      <w:pPr>
        <w:suppressAutoHyphens/>
        <w:spacing w:after="0" w:line="240" w:lineRule="auto"/>
        <w:contextualSpacing/>
        <w:rPr>
          <w:sz w:val="22"/>
        </w:rPr>
      </w:pPr>
    </w:p>
    <w:p w14:paraId="166A4FBC" w14:textId="59FF7B0E" w:rsidR="00E8602B" w:rsidRDefault="00E8602B" w:rsidP="00E8602B">
      <w:pPr>
        <w:suppressAutoHyphens/>
        <w:spacing w:after="0" w:line="240" w:lineRule="auto"/>
        <w:rPr>
          <w:sz w:val="22"/>
        </w:rPr>
      </w:pPr>
      <w:r>
        <w:rPr>
          <w:sz w:val="22"/>
        </w:rPr>
        <w:t xml:space="preserve">Methods have Get/Set functions available in the Greeting class and parameters are set to private. </w:t>
      </w:r>
      <w:proofErr w:type="spellStart"/>
      <w:r>
        <w:rPr>
          <w:sz w:val="22"/>
        </w:rPr>
        <w:t>GreetingController</w:t>
      </w:r>
      <w:proofErr w:type="spellEnd"/>
      <w:r>
        <w:rPr>
          <w:sz w:val="22"/>
        </w:rPr>
        <w:t>, however, does not use the get/set functions.</w:t>
      </w:r>
    </w:p>
    <w:p w14:paraId="12E270D8" w14:textId="77777777" w:rsidR="00E8602B" w:rsidRDefault="00E8602B" w:rsidP="00E8602B">
      <w:pPr>
        <w:suppressAutoHyphens/>
        <w:spacing w:after="0" w:line="240" w:lineRule="auto"/>
        <w:rPr>
          <w:sz w:val="22"/>
        </w:rPr>
      </w:pPr>
    </w:p>
    <w:p w14:paraId="2C824EEF" w14:textId="4CD0F002" w:rsidR="00377CA2" w:rsidRDefault="00E8602B" w:rsidP="00E8602B">
      <w:pPr>
        <w:suppressAutoHyphens/>
        <w:spacing w:after="0" w:line="240" w:lineRule="auto"/>
        <w:rPr>
          <w:sz w:val="22"/>
        </w:rPr>
      </w:pPr>
      <w:r>
        <w:rPr>
          <w:sz w:val="22"/>
        </w:rPr>
        <w:t xml:space="preserve">User input to the API is not sanitized. For example, within the number method the value from the array is passed via string splices: </w:t>
      </w:r>
      <w:r w:rsidRPr="00E8602B">
        <w:rPr>
          <w:i/>
          <w:iCs/>
          <w:sz w:val="22"/>
        </w:rPr>
        <w:t xml:space="preserve">String message = "Element in the given index </w:t>
      </w:r>
      <w:proofErr w:type="gramStart"/>
      <w:r w:rsidRPr="00E8602B">
        <w:rPr>
          <w:i/>
          <w:iCs/>
          <w:sz w:val="22"/>
        </w:rPr>
        <w:t>is :</w:t>
      </w:r>
      <w:proofErr w:type="gramEnd"/>
      <w:r w:rsidRPr="00E8602B">
        <w:rPr>
          <w:i/>
          <w:iCs/>
          <w:sz w:val="22"/>
        </w:rPr>
        <w:t>: "+</w:t>
      </w:r>
      <w:proofErr w:type="spellStart"/>
      <w:r w:rsidRPr="00E8602B">
        <w:rPr>
          <w:i/>
          <w:iCs/>
          <w:sz w:val="22"/>
        </w:rPr>
        <w:t>myArray</w:t>
      </w:r>
      <w:proofErr w:type="spellEnd"/>
      <w:r w:rsidRPr="00E8602B">
        <w:rPr>
          <w:i/>
          <w:iCs/>
          <w:sz w:val="22"/>
        </w:rPr>
        <w:t>[id]</w:t>
      </w:r>
      <w:r w:rsidRPr="00E8602B">
        <w:rPr>
          <w:i/>
          <w:iCs/>
          <w:sz w:val="22"/>
        </w:rPr>
        <w:t>.</w:t>
      </w:r>
      <w:r>
        <w:rPr>
          <w:i/>
          <w:iCs/>
          <w:sz w:val="22"/>
        </w:rPr>
        <w:t xml:space="preserve"> </w:t>
      </w:r>
      <w:proofErr w:type="spellStart"/>
      <w:r w:rsidR="00766850">
        <w:rPr>
          <w:i/>
          <w:iCs/>
          <w:sz w:val="22"/>
        </w:rPr>
        <w:t>i</w:t>
      </w:r>
      <w:r w:rsidRPr="00766850">
        <w:rPr>
          <w:i/>
          <w:iCs/>
          <w:sz w:val="22"/>
        </w:rPr>
        <w:t>d</w:t>
      </w:r>
      <w:proofErr w:type="spellEnd"/>
      <w:r>
        <w:rPr>
          <w:sz w:val="22"/>
        </w:rPr>
        <w:t xml:space="preserve"> is the raw variable obtained from the user.</w:t>
      </w:r>
      <w:r w:rsidR="005617C9">
        <w:rPr>
          <w:sz w:val="22"/>
        </w:rPr>
        <w:t xml:space="preserve"> This could lead to injection</w:t>
      </w:r>
      <w:r w:rsidR="00766850">
        <w:rPr>
          <w:sz w:val="22"/>
        </w:rPr>
        <w:t>.</w:t>
      </w:r>
    </w:p>
    <w:p w14:paraId="7F2D8791" w14:textId="10B6AF7A" w:rsidR="00E8602B" w:rsidRDefault="00E8602B" w:rsidP="00E8602B">
      <w:pPr>
        <w:suppressAutoHyphens/>
        <w:spacing w:after="0" w:line="240" w:lineRule="auto"/>
        <w:rPr>
          <w:sz w:val="22"/>
        </w:rPr>
      </w:pPr>
    </w:p>
    <w:p w14:paraId="4B76A114" w14:textId="197A652F" w:rsidR="00E8602B" w:rsidRDefault="00E8602B" w:rsidP="00E8602B">
      <w:pPr>
        <w:suppressAutoHyphens/>
        <w:spacing w:after="0" w:line="240" w:lineRule="auto"/>
        <w:rPr>
          <w:sz w:val="22"/>
        </w:rPr>
      </w:pPr>
      <w:r>
        <w:rPr>
          <w:sz w:val="22"/>
        </w:rPr>
        <w:t xml:space="preserve">This method also has no validation. The referenced array is static and of length 7. No validation on the input </w:t>
      </w:r>
      <w:r w:rsidR="005617C9">
        <w:rPr>
          <w:sz w:val="22"/>
        </w:rPr>
        <w:t xml:space="preserve">is seen. If knowing the </w:t>
      </w:r>
      <w:r w:rsidR="005A1257">
        <w:rPr>
          <w:sz w:val="22"/>
        </w:rPr>
        <w:t>length</w:t>
      </w:r>
      <w:r w:rsidR="005617C9">
        <w:rPr>
          <w:sz w:val="22"/>
        </w:rPr>
        <w:t xml:space="preserve"> of this array was valuable to a hacker the error message would also need to be sanitized</w:t>
      </w:r>
      <w:r w:rsidR="005A1257">
        <w:rPr>
          <w:sz w:val="22"/>
        </w:rPr>
        <w:t>.</w:t>
      </w:r>
      <w:r w:rsidR="005617C9">
        <w:rPr>
          <w:sz w:val="22"/>
        </w:rPr>
        <w:t xml:space="preserve"> </w:t>
      </w:r>
      <w:r w:rsidR="005A1257">
        <w:rPr>
          <w:sz w:val="22"/>
        </w:rPr>
        <w:t>For example,</w:t>
      </w:r>
      <w:r w:rsidR="005617C9">
        <w:rPr>
          <w:sz w:val="22"/>
        </w:rPr>
        <w:t xml:space="preserve"> if someone attempting to obtain position 7 </w:t>
      </w:r>
      <w:r w:rsidR="005A1257">
        <w:rPr>
          <w:sz w:val="22"/>
        </w:rPr>
        <w:t>should</w:t>
      </w:r>
      <w:r w:rsidR="005617C9">
        <w:rPr>
          <w:sz w:val="22"/>
        </w:rPr>
        <w:t xml:space="preserve"> not receive a message stating, “array out of bounds”.</w:t>
      </w:r>
      <w:r w:rsidR="005A1257">
        <w:rPr>
          <w:sz w:val="22"/>
        </w:rPr>
        <w:t xml:space="preserve"> One step further would be to make sure that the return length of the number method is only a single value and not multiple.</w:t>
      </w:r>
    </w:p>
    <w:p w14:paraId="484CDB97" w14:textId="4790FF48" w:rsidR="005A1257" w:rsidRDefault="005A1257" w:rsidP="00E8602B">
      <w:pPr>
        <w:suppressAutoHyphens/>
        <w:spacing w:after="0" w:line="240" w:lineRule="auto"/>
        <w:rPr>
          <w:sz w:val="22"/>
        </w:rPr>
      </w:pPr>
    </w:p>
    <w:p w14:paraId="209E3550" w14:textId="5944B478" w:rsidR="005A1257" w:rsidRDefault="005A1257" w:rsidP="00E8602B">
      <w:pPr>
        <w:suppressAutoHyphens/>
        <w:spacing w:after="0" w:line="240" w:lineRule="auto"/>
        <w:rPr>
          <w:sz w:val="22"/>
        </w:rPr>
      </w:pPr>
      <w:r>
        <w:rPr>
          <w:sz w:val="22"/>
        </w:rPr>
        <w:t xml:space="preserve">The greeting method’s input also needs to be sanitized and checked for length, i.e., to prevent buffer overruns. </w:t>
      </w:r>
    </w:p>
    <w:p w14:paraId="3BCC3799" w14:textId="247DBC34" w:rsidR="006129A9" w:rsidRDefault="006129A9" w:rsidP="00E8602B">
      <w:pPr>
        <w:suppressAutoHyphens/>
        <w:spacing w:after="0" w:line="240" w:lineRule="auto"/>
        <w:rPr>
          <w:sz w:val="22"/>
        </w:rPr>
      </w:pPr>
    </w:p>
    <w:p w14:paraId="06A9E5A5" w14:textId="206E533A" w:rsidR="006129A9" w:rsidRDefault="006129A9" w:rsidP="00E8602B">
      <w:pPr>
        <w:suppressAutoHyphens/>
        <w:spacing w:after="0" w:line="240" w:lineRule="auto"/>
        <w:rPr>
          <w:sz w:val="22"/>
        </w:rPr>
      </w:pPr>
      <w:r>
        <w:rPr>
          <w:sz w:val="22"/>
        </w:rPr>
        <w:t>The pom.xml also shows an outdated Spring framework being invoked and an older version of the Java JDK. These should be updated.</w:t>
      </w:r>
    </w:p>
    <w:p w14:paraId="6F5EF6DB" w14:textId="77777777" w:rsidR="005A1257" w:rsidRDefault="005A1257">
      <w:pPr>
        <w:rPr>
          <w:sz w:val="22"/>
        </w:rPr>
      </w:pPr>
      <w:r>
        <w:rPr>
          <w:sz w:val="22"/>
        </w:rPr>
        <w:br w:type="page"/>
      </w:r>
    </w:p>
    <w:p w14:paraId="4337BD07" w14:textId="77777777" w:rsidR="005A1257" w:rsidRPr="00E8602B" w:rsidRDefault="005A1257" w:rsidP="00E8602B">
      <w:pPr>
        <w:suppressAutoHyphens/>
        <w:spacing w:after="0" w:line="240" w:lineRule="auto"/>
        <w:rPr>
          <w:sz w:val="22"/>
        </w:rPr>
      </w:pPr>
    </w:p>
    <w:p w14:paraId="388B5DBF" w14:textId="55984020" w:rsidR="00E8602B" w:rsidRDefault="00E8602B" w:rsidP="00E8602B">
      <w:pPr>
        <w:suppressAutoHyphens/>
        <w:spacing w:after="0" w:line="240" w:lineRule="auto"/>
        <w:rPr>
          <w:sz w:val="22"/>
        </w:rPr>
      </w:pPr>
    </w:p>
    <w:p w14:paraId="4CE1005D" w14:textId="77777777" w:rsidR="00E8602B" w:rsidRPr="00E8602B" w:rsidRDefault="00E8602B" w:rsidP="00E8602B">
      <w:pPr>
        <w:suppressAutoHyphens/>
        <w:spacing w:after="0" w:line="240" w:lineRule="auto"/>
        <w:rPr>
          <w:sz w:val="22"/>
        </w:rPr>
      </w:pPr>
    </w:p>
    <w:p w14:paraId="098B72C0" w14:textId="1EB7D148" w:rsidR="00377CA2"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Mitigation Plan</w:t>
      </w:r>
    </w:p>
    <w:p w14:paraId="0CE47F51" w14:textId="77777777" w:rsidR="00377CA2" w:rsidRPr="00377CA2" w:rsidRDefault="00377CA2" w:rsidP="00377CA2">
      <w:pPr>
        <w:suppressAutoHyphens/>
        <w:spacing w:after="0" w:line="240" w:lineRule="auto"/>
        <w:contextualSpacing/>
        <w:rPr>
          <w:sz w:val="22"/>
        </w:rPr>
      </w:pPr>
    </w:p>
    <w:p w14:paraId="1AE45295" w14:textId="7B52EB71" w:rsidR="00D21729" w:rsidRDefault="006129A9" w:rsidP="006129A9">
      <w:pPr>
        <w:suppressAutoHyphens/>
        <w:spacing w:after="0" w:line="240" w:lineRule="auto"/>
        <w:rPr>
          <w:sz w:val="22"/>
        </w:rPr>
      </w:pPr>
      <w:r>
        <w:rPr>
          <w:sz w:val="22"/>
        </w:rPr>
        <w:t>To mitigate any of the potential security flaws focus should be given to the user inputs. These need to be sanitized and/or validated.</w:t>
      </w:r>
    </w:p>
    <w:p w14:paraId="371F59F1" w14:textId="48CA512F" w:rsidR="006129A9" w:rsidRDefault="006129A9" w:rsidP="006129A9">
      <w:pPr>
        <w:suppressAutoHyphens/>
        <w:spacing w:after="0" w:line="240" w:lineRule="auto"/>
        <w:rPr>
          <w:sz w:val="22"/>
        </w:rPr>
      </w:pPr>
    </w:p>
    <w:p w14:paraId="149961BA" w14:textId="558B3005" w:rsidR="006129A9" w:rsidRDefault="006129A9" w:rsidP="006129A9">
      <w:pPr>
        <w:suppressAutoHyphens/>
        <w:spacing w:after="0" w:line="240" w:lineRule="auto"/>
        <w:rPr>
          <w:sz w:val="22"/>
        </w:rPr>
      </w:pPr>
      <w:r>
        <w:rPr>
          <w:sz w:val="22"/>
        </w:rPr>
        <w:t>The Greeting class get/set methods could be used to improve the encapsulation.</w:t>
      </w:r>
    </w:p>
    <w:p w14:paraId="57BE0BD4" w14:textId="30D89FF4" w:rsidR="006129A9" w:rsidRDefault="006129A9" w:rsidP="006129A9">
      <w:pPr>
        <w:suppressAutoHyphens/>
        <w:spacing w:after="0" w:line="240" w:lineRule="auto"/>
        <w:rPr>
          <w:sz w:val="22"/>
        </w:rPr>
      </w:pPr>
    </w:p>
    <w:p w14:paraId="017D289D" w14:textId="46FD5324" w:rsidR="006129A9" w:rsidRDefault="006129A9" w:rsidP="006129A9">
      <w:pPr>
        <w:suppressAutoHyphens/>
        <w:spacing w:after="0" w:line="240" w:lineRule="auto"/>
        <w:rPr>
          <w:sz w:val="22"/>
        </w:rPr>
      </w:pPr>
      <w:r>
        <w:rPr>
          <w:sz w:val="22"/>
        </w:rPr>
        <w:t xml:space="preserve">Error sanitization also needs to be employed to prevent leaking any extra information about the program, i.e., length of </w:t>
      </w:r>
      <w:proofErr w:type="spellStart"/>
      <w:r w:rsidRPr="006129A9">
        <w:rPr>
          <w:i/>
          <w:iCs/>
          <w:sz w:val="22"/>
        </w:rPr>
        <w:t>myArray</w:t>
      </w:r>
      <w:proofErr w:type="spellEnd"/>
      <w:r>
        <w:rPr>
          <w:sz w:val="22"/>
        </w:rPr>
        <w:t>.</w:t>
      </w:r>
    </w:p>
    <w:p w14:paraId="7F6B6251" w14:textId="55A7C040" w:rsidR="006129A9" w:rsidRDefault="006129A9" w:rsidP="006129A9">
      <w:pPr>
        <w:suppressAutoHyphens/>
        <w:spacing w:after="0" w:line="240" w:lineRule="auto"/>
        <w:rPr>
          <w:sz w:val="22"/>
        </w:rPr>
      </w:pPr>
    </w:p>
    <w:p w14:paraId="1F8736C9" w14:textId="55A3346F" w:rsidR="006129A9" w:rsidRPr="006129A9" w:rsidRDefault="006129A9" w:rsidP="006129A9">
      <w:pPr>
        <w:suppressAutoHyphens/>
        <w:spacing w:after="0" w:line="240" w:lineRule="auto"/>
        <w:rPr>
          <w:sz w:val="22"/>
        </w:rPr>
      </w:pPr>
      <w:r>
        <w:rPr>
          <w:sz w:val="22"/>
        </w:rPr>
        <w:t>Updates to the Spring controllers and pom should also be considered. If there are any vulnerabilities found in a dependency scan those could be addressed at the same time.</w:t>
      </w:r>
    </w:p>
    <w:sectPr w:rsidR="006129A9" w:rsidRPr="006129A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B3343" w14:textId="77777777" w:rsidR="00583A1D" w:rsidRDefault="00583A1D" w:rsidP="0035598A">
      <w:pPr>
        <w:spacing w:after="0" w:line="240" w:lineRule="auto"/>
      </w:pPr>
      <w:r>
        <w:separator/>
      </w:r>
    </w:p>
  </w:endnote>
  <w:endnote w:type="continuationSeparator" w:id="0">
    <w:p w14:paraId="027812CD" w14:textId="77777777" w:rsidR="00583A1D" w:rsidRDefault="00583A1D"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5D2134DD"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003153BE">
          <w:rPr>
            <w:noProof/>
            <w:sz w:val="22"/>
            <w:szCs w:val="20"/>
          </w:rPr>
          <w:t>1</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961C" w14:textId="77777777" w:rsidR="00583A1D" w:rsidRDefault="00583A1D" w:rsidP="0035598A">
      <w:pPr>
        <w:spacing w:after="0" w:line="240" w:lineRule="auto"/>
      </w:pPr>
      <w:r>
        <w:separator/>
      </w:r>
    </w:p>
  </w:footnote>
  <w:footnote w:type="continuationSeparator" w:id="0">
    <w:p w14:paraId="26E39C9F" w14:textId="77777777" w:rsidR="00583A1D" w:rsidRDefault="00583A1D"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43F13C8" w:rsidR="0035598A" w:rsidRDefault="00377CA2" w:rsidP="00377CA2">
    <w:pPr>
      <w:pStyle w:val="Header"/>
      <w:spacing w:after="200"/>
      <w:jc w:val="center"/>
    </w:pPr>
    <w:r>
      <w:rPr>
        <w:noProof/>
      </w:rPr>
      <w:drawing>
        <wp:inline distT="0" distB="0" distL="0" distR="0" wp14:anchorId="12E6CE7A" wp14:editId="3B8BEA99">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465310">
    <w:abstractNumId w:val="0"/>
  </w:num>
  <w:num w:numId="2" w16cid:durableId="173901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A2"/>
    <w:rsid w:val="001138B4"/>
    <w:rsid w:val="002867F8"/>
    <w:rsid w:val="003153BE"/>
    <w:rsid w:val="00332B14"/>
    <w:rsid w:val="0035598A"/>
    <w:rsid w:val="00377CA2"/>
    <w:rsid w:val="004B49A4"/>
    <w:rsid w:val="004C5F75"/>
    <w:rsid w:val="004E6F09"/>
    <w:rsid w:val="00510C3F"/>
    <w:rsid w:val="005617C9"/>
    <w:rsid w:val="00583A1D"/>
    <w:rsid w:val="005A1257"/>
    <w:rsid w:val="005C0980"/>
    <w:rsid w:val="006129A9"/>
    <w:rsid w:val="0069166E"/>
    <w:rsid w:val="006A51DF"/>
    <w:rsid w:val="00766850"/>
    <w:rsid w:val="007D4526"/>
    <w:rsid w:val="00853BA2"/>
    <w:rsid w:val="0091740F"/>
    <w:rsid w:val="00972D22"/>
    <w:rsid w:val="00973CB0"/>
    <w:rsid w:val="009A01C2"/>
    <w:rsid w:val="009B0DEB"/>
    <w:rsid w:val="00A11B04"/>
    <w:rsid w:val="00B019B2"/>
    <w:rsid w:val="00B25E68"/>
    <w:rsid w:val="00BB3AD0"/>
    <w:rsid w:val="00BB69D9"/>
    <w:rsid w:val="00D21729"/>
    <w:rsid w:val="00E61DA4"/>
    <w:rsid w:val="00E673EC"/>
    <w:rsid w:val="00E8602B"/>
    <w:rsid w:val="00EE4275"/>
    <w:rsid w:val="00F5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211CE0F7-7C33-4DBE-87B9-DEB04AF28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D91C38F-341F-461D-BAA2-A5711CA5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Brandon Hobbs</cp:lastModifiedBy>
  <cp:revision>5</cp:revision>
  <dcterms:created xsi:type="dcterms:W3CDTF">2022-05-12T14:30:00Z</dcterms:created>
  <dcterms:modified xsi:type="dcterms:W3CDTF">2022-05-12T15:01:00Z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